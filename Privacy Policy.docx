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6257B" w14:textId="77777777" w:rsidR="00491E54" w:rsidRDefault="002B5472" w:rsidP="002B5472">
      <w:pPr>
        <w:pStyle w:val="Heading1"/>
      </w:pPr>
      <w:r>
        <w:t>privacy policy</w:t>
      </w:r>
    </w:p>
    <w:p w14:paraId="6C28981A" w14:textId="77777777" w:rsidR="002B5472" w:rsidRDefault="002B5472" w:rsidP="002B5472">
      <w:r>
        <w:t>Thank you for using SFB Refuge.</w:t>
      </w:r>
    </w:p>
    <w:p w14:paraId="6C601507" w14:textId="77777777" w:rsidR="002B5472" w:rsidRPr="002B5472" w:rsidRDefault="002B5472" w:rsidP="002B5472">
      <w:r>
        <w:t xml:space="preserve">SFB Refuge allows users, with the required privileges, to input data about events going on near them at South Florence Baptist Church so students are aware of events they can attend and sign into. SFB Refuge is cloud based, so all the data is stored and backed by a server, and none of the data will ever be looked at. This app does not track or collect any data for research purposes. Any </w:t>
      </w:r>
      <w:r w:rsidR="00D00C20">
        <w:t xml:space="preserve">user input </w:t>
      </w:r>
      <w:r>
        <w:t xml:space="preserve">data </w:t>
      </w:r>
      <w:r w:rsidR="00D00C20">
        <w:t>stored of events and other features,</w:t>
      </w:r>
      <w:r>
        <w:t xml:space="preserve"> by this app may not be redistributed, reused, or shared without the direct approval of South Florence Baptist or its representatives.  We value your privacy and will try to keep it only to you as the user, and we will be honest in letting you know about your privacy.</w:t>
      </w:r>
    </w:p>
    <w:sectPr w:rsidR="002B5472" w:rsidRPr="002B5472">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B2B53" w14:textId="77777777" w:rsidR="00016BB8" w:rsidRDefault="00016BB8">
      <w:pPr>
        <w:spacing w:before="0" w:after="0" w:line="240" w:lineRule="auto"/>
      </w:pPr>
      <w:r>
        <w:separator/>
      </w:r>
    </w:p>
    <w:p w14:paraId="6229CB51" w14:textId="77777777" w:rsidR="00016BB8" w:rsidRDefault="00016BB8"/>
  </w:endnote>
  <w:endnote w:type="continuationSeparator" w:id="0">
    <w:p w14:paraId="1056359B" w14:textId="77777777" w:rsidR="00016BB8" w:rsidRDefault="00016BB8">
      <w:pPr>
        <w:spacing w:before="0" w:after="0" w:line="240" w:lineRule="auto"/>
      </w:pPr>
      <w:r>
        <w:continuationSeparator/>
      </w:r>
    </w:p>
    <w:p w14:paraId="56532857" w14:textId="77777777" w:rsidR="00016BB8" w:rsidRDefault="00016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01B10721" w14:textId="77777777" w:rsidR="00491E54" w:rsidRDefault="0070553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7043A" w14:textId="77777777" w:rsidR="00491E54" w:rsidRDefault="00016BB8">
    <w:pPr>
      <w:pStyle w:val="Footer"/>
    </w:pPr>
    <w:sdt>
      <w:sdtPr>
        <w:id w:val="7803617"/>
        <w:temporary/>
        <w:showingPlcHdr/>
        <w15:appearance w15:val="hidden"/>
      </w:sdtPr>
      <w:sdtEndPr/>
      <w:sdtContent>
        <w:r w:rsidR="0070553B">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82050" w14:textId="77777777" w:rsidR="00016BB8" w:rsidRDefault="00016BB8">
      <w:pPr>
        <w:spacing w:before="0" w:after="0" w:line="240" w:lineRule="auto"/>
      </w:pPr>
      <w:r>
        <w:separator/>
      </w:r>
    </w:p>
    <w:p w14:paraId="7CCC5BA0" w14:textId="77777777" w:rsidR="00016BB8" w:rsidRDefault="00016BB8"/>
  </w:footnote>
  <w:footnote w:type="continuationSeparator" w:id="0">
    <w:p w14:paraId="3360E332" w14:textId="77777777" w:rsidR="00016BB8" w:rsidRDefault="00016BB8">
      <w:pPr>
        <w:spacing w:before="0" w:after="0" w:line="240" w:lineRule="auto"/>
      </w:pPr>
      <w:r>
        <w:continuationSeparator/>
      </w:r>
    </w:p>
    <w:p w14:paraId="26F8BC0C" w14:textId="77777777" w:rsidR="00016BB8" w:rsidRDefault="00016B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2"/>
    <w:rsid w:val="00016BB8"/>
    <w:rsid w:val="002B5472"/>
    <w:rsid w:val="00491E54"/>
    <w:rsid w:val="0070553B"/>
    <w:rsid w:val="00C3589F"/>
    <w:rsid w:val="00D0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07A10"/>
  <w15:chartTrackingRefBased/>
  <w15:docId w15:val="{78AAFFF9-A983-E843-9EC5-079C9FE0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2B5472"/>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13690">
      <w:bodyDiv w:val="1"/>
      <w:marLeft w:val="0"/>
      <w:marRight w:val="0"/>
      <w:marTop w:val="0"/>
      <w:marBottom w:val="0"/>
      <w:divBdr>
        <w:top w:val="none" w:sz="0" w:space="0" w:color="auto"/>
        <w:left w:val="none" w:sz="0" w:space="0" w:color="auto"/>
        <w:bottom w:val="none" w:sz="0" w:space="0" w:color="auto"/>
        <w:right w:val="none" w:sz="0" w:space="0" w:color="auto"/>
      </w:divBdr>
    </w:div>
    <w:div w:id="21377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scarboro/Library/Containers/com.microsoft.Word/Data/Library/Application%20Support/Microsoft/Office/16.0/DTS/en-US%7bEA24ADE8-3A8D-C046-A273-85D9786427BF%7d/%7bF757DEEA-ECEC-9441-8F7E-7239D0C53CB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Scarboro, Stephen Alexander</dc:creator>
  <cp:keywords/>
  <dc:description/>
  <cp:lastModifiedBy>Scarboro, Stephen Alexander</cp:lastModifiedBy>
  <cp:revision>2</cp:revision>
  <dcterms:created xsi:type="dcterms:W3CDTF">2020-07-19T12:19:00Z</dcterms:created>
  <dcterms:modified xsi:type="dcterms:W3CDTF">2020-07-19T12:19:00Z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